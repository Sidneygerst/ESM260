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7712A" w14:textId="354CDCF4" w:rsidR="00F348B4" w:rsidRDefault="00462E3E">
      <w:pPr>
        <w:pStyle w:val="Title"/>
      </w:pPr>
      <w:r>
        <w:t>Homework 1</w:t>
      </w:r>
    </w:p>
    <w:p w14:paraId="301D3C4A" w14:textId="77777777" w:rsidR="00F348B4" w:rsidRDefault="00462E3E">
      <w:pPr>
        <w:pStyle w:val="Author"/>
      </w:pPr>
      <w:r>
        <w:t>Sidney Gerst</w:t>
      </w:r>
    </w:p>
    <w:p w14:paraId="6C9EA92A" w14:textId="77777777" w:rsidR="00F348B4" w:rsidRDefault="00462E3E">
      <w:pPr>
        <w:pStyle w:val="Date"/>
      </w:pPr>
      <w:r>
        <w:t>1/21/2020</w:t>
      </w:r>
    </w:p>
    <w:p w14:paraId="1DCC98A3" w14:textId="77777777" w:rsidR="00F348B4" w:rsidRDefault="00462E3E">
      <w:pPr>
        <w:pStyle w:val="Heading4"/>
      </w:pPr>
      <w:bookmarkStart w:id="0" w:name="mean-density-of-adults"/>
      <w:bookmarkEnd w:id="0"/>
      <w:r>
        <w:t>1. Mean Density of Adults</w:t>
      </w:r>
    </w:p>
    <w:p w14:paraId="4D0859BD" w14:textId="77777777" w:rsidR="00F348B4" w:rsidRDefault="00462E3E">
      <w:pPr>
        <w:pStyle w:val="FirstParagraph"/>
      </w:pPr>
      <w:r>
        <w:rPr>
          <w:noProof/>
        </w:rPr>
        <w:drawing>
          <wp:inline distT="0" distB="0" distL="0" distR="0" wp14:anchorId="61959569" wp14:editId="4291D29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4678E29" w14:textId="77777777" w:rsidR="00F348B4" w:rsidRDefault="00462E3E">
      <w:pPr>
        <w:pStyle w:val="BodyText"/>
      </w:pPr>
      <w:r>
        <w:t>For the Coral Trout and Spotted Damselfish, there is a significant decrease from 2009 to 2018 in both Aitutaki and Rarotonga. There is no significant difference in Surgeonfish from Aitutaki from 2009 to 2018, but there is in Rarotonga. The only instance where 2018 was significantly greater than 2009 in both Aitutaki and Rarotonga is with Yellow Dameslfish.</w:t>
      </w:r>
    </w:p>
    <w:p w14:paraId="23C5A751" w14:textId="77777777" w:rsidR="00F348B4" w:rsidRDefault="00462E3E">
      <w:pPr>
        <w:pStyle w:val="Heading4"/>
      </w:pPr>
      <w:bookmarkStart w:id="1" w:name="young-fish-density"/>
      <w:bookmarkEnd w:id="1"/>
      <w:r>
        <w:lastRenderedPageBreak/>
        <w:t>2. Young Fish Density</w:t>
      </w:r>
    </w:p>
    <w:p w14:paraId="70B0A1E5" w14:textId="77777777" w:rsidR="00F348B4" w:rsidRDefault="00462E3E">
      <w:pPr>
        <w:pStyle w:val="FirstParagraph"/>
      </w:pPr>
      <w:r>
        <w:rPr>
          <w:noProof/>
        </w:rPr>
        <w:drawing>
          <wp:inline distT="0" distB="0" distL="0" distR="0" wp14:anchorId="6F49D98D" wp14:editId="7F2BF47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33FB55E" w14:textId="77777777" w:rsidR="00F348B4" w:rsidRDefault="00462E3E">
      <w:pPr>
        <w:pStyle w:val="BodyText"/>
      </w:pPr>
      <w:r>
        <w:t>Coral Trout recruits were the only young fish with a significant decrease from 2009 to 2018 in both Aitutaki and Rarotonga. The Spotted Damselfish did not show significant change in Aitutaki but did in Rarotonga. Surgeonfish did not show significant change in Aitutaki, but did in Rarotonga from 2009 to 2018. The Yellow Damselfish was the only fish to significantly increase from 2009 to 2018 in both Aitutaki and Rarotonga.</w:t>
      </w:r>
    </w:p>
    <w:p w14:paraId="7E1DB5A1" w14:textId="77777777" w:rsidR="00F348B4" w:rsidRDefault="00462E3E">
      <w:pPr>
        <w:pStyle w:val="Heading4"/>
      </w:pPr>
      <w:bookmarkStart w:id="2" w:name="microhabitat"/>
      <w:bookmarkEnd w:id="2"/>
      <w:r>
        <w:lastRenderedPageBreak/>
        <w:t>3. Microhabitat</w:t>
      </w:r>
    </w:p>
    <w:p w14:paraId="54CDE390" w14:textId="2398EDB9" w:rsidR="00F348B4" w:rsidRDefault="002F669D">
      <w:pPr>
        <w:pStyle w:val="FirstParagraph"/>
      </w:pPr>
      <w:r>
        <w:rPr>
          <w:noProof/>
        </w:rPr>
        <w:pict w14:anchorId="3CE49D49">
          <v:shapetype id="_x0000_t202" coordsize="21600,21600" o:spt="202" path="m,l,21600r21600,l21600,xe">
            <v:stroke joinstyle="miter"/>
            <v:path gradientshapeok="t" o:connecttype="rect"/>
          </v:shapetype>
          <v:shape id="_x0000_s1031" type="#_x0000_t202" style="position:absolute;margin-left:229.75pt;margin-top:223.25pt;width:67.6pt;height:24.45pt;z-index:251661312" stroked="f">
            <v:textbox>
              <w:txbxContent>
                <w:p w14:paraId="352901D6" w14:textId="7948237F" w:rsidR="00A50893" w:rsidRPr="00A50893" w:rsidRDefault="00A50893">
                  <w:pPr>
                    <w:rPr>
                      <w:sz w:val="20"/>
                      <w:szCs w:val="20"/>
                    </w:rPr>
                  </w:pPr>
                  <w:r w:rsidRPr="00A50893">
                    <w:rPr>
                      <w:sz w:val="20"/>
                      <w:szCs w:val="20"/>
                    </w:rPr>
                    <w:t>R</w:t>
                  </w:r>
                  <w:r w:rsidRPr="00A50893">
                    <w:rPr>
                      <w:sz w:val="20"/>
                      <w:szCs w:val="20"/>
                      <w:vertAlign w:val="superscript"/>
                    </w:rPr>
                    <w:t>2</w:t>
                  </w:r>
                  <w:r w:rsidRPr="00A50893">
                    <w:rPr>
                      <w:sz w:val="20"/>
                      <w:szCs w:val="20"/>
                    </w:rPr>
                    <w:t>=0.4017</w:t>
                  </w:r>
                </w:p>
              </w:txbxContent>
            </v:textbox>
          </v:shape>
        </w:pict>
      </w:r>
      <w:r>
        <w:rPr>
          <w:noProof/>
        </w:rPr>
        <w:pict w14:anchorId="391A50DC">
          <v:shape id="_x0000_s1030" type="#_x0000_t202" style="position:absolute;margin-left:47.6pt;margin-top:187.6pt;width:60.7pt;height:16.9pt;z-index:251660288" stroked="f">
            <v:textbox>
              <w:txbxContent>
                <w:p w14:paraId="3948F620" w14:textId="64323902" w:rsidR="00A50893" w:rsidRPr="00A50893" w:rsidRDefault="00A50893">
                  <w:pPr>
                    <w:rPr>
                      <w:sz w:val="20"/>
                      <w:szCs w:val="20"/>
                    </w:rPr>
                  </w:pPr>
                  <w:r w:rsidRPr="00A50893">
                    <w:rPr>
                      <w:sz w:val="20"/>
                      <w:szCs w:val="20"/>
                    </w:rPr>
                    <w:t>R</w:t>
                  </w:r>
                  <w:r w:rsidRPr="00A50893">
                    <w:rPr>
                      <w:sz w:val="20"/>
                      <w:szCs w:val="20"/>
                      <w:vertAlign w:val="superscript"/>
                    </w:rPr>
                    <w:t>2</w:t>
                  </w:r>
                  <w:r w:rsidRPr="00A50893">
                    <w:rPr>
                      <w:sz w:val="20"/>
                      <w:szCs w:val="20"/>
                    </w:rPr>
                    <w:t>=0.9675</w:t>
                  </w:r>
                </w:p>
              </w:txbxContent>
            </v:textbox>
          </v:shape>
        </w:pict>
      </w:r>
      <w:r>
        <w:rPr>
          <w:noProof/>
        </w:rPr>
        <w:pict w14:anchorId="79CFEED9">
          <v:shape id="_x0000_s1029" type="#_x0000_t202" style="position:absolute;margin-left:173.45pt;margin-top:62.35pt;width:49.45pt;height:21.3pt;z-index:251659264" stroked="f">
            <v:textbox>
              <w:txbxContent>
                <w:p w14:paraId="71EC2104" w14:textId="713D188C" w:rsidR="00F602DE" w:rsidRPr="00F602DE" w:rsidRDefault="00F602DE">
                  <w:pPr>
                    <w:rPr>
                      <w:sz w:val="20"/>
                      <w:szCs w:val="20"/>
                    </w:rPr>
                  </w:pPr>
                  <w:r w:rsidRPr="00F602DE">
                    <w:rPr>
                      <w:sz w:val="20"/>
                      <w:szCs w:val="20"/>
                    </w:rPr>
                    <w:t>R</w:t>
                  </w:r>
                  <w:r w:rsidRPr="00F602DE">
                    <w:rPr>
                      <w:sz w:val="20"/>
                      <w:szCs w:val="20"/>
                      <w:vertAlign w:val="superscript"/>
                    </w:rPr>
                    <w:t>2</w:t>
                  </w:r>
                  <w:r w:rsidRPr="00F602DE">
                    <w:rPr>
                      <w:sz w:val="20"/>
                      <w:szCs w:val="20"/>
                    </w:rPr>
                    <w:t>=0.94</w:t>
                  </w:r>
                </w:p>
              </w:txbxContent>
            </v:textbox>
          </v:shape>
        </w:pict>
      </w:r>
      <w:r>
        <w:rPr>
          <w:noProof/>
        </w:rPr>
        <w:pict w14:anchorId="5B0992A1">
          <v:shape id="_x0000_s1028" type="#_x0000_t202" style="position:absolute;margin-left:50.7pt;margin-top:60.5pt;width:63.85pt;height:18.7pt;z-index:251658240" stroked="f">
            <v:textbox>
              <w:txbxContent>
                <w:p w14:paraId="194B1FC1" w14:textId="39EF7622" w:rsidR="00F602DE" w:rsidRPr="00F602DE" w:rsidRDefault="00F602DE">
                  <w:pPr>
                    <w:rPr>
                      <w:sz w:val="20"/>
                      <w:szCs w:val="20"/>
                    </w:rPr>
                  </w:pPr>
                  <w:r w:rsidRPr="00F602DE">
                    <w:rPr>
                      <w:sz w:val="20"/>
                      <w:szCs w:val="20"/>
                    </w:rPr>
                    <w:t>R</w:t>
                  </w:r>
                  <w:r w:rsidRPr="00F602DE">
                    <w:rPr>
                      <w:sz w:val="20"/>
                      <w:szCs w:val="20"/>
                      <w:vertAlign w:val="superscript"/>
                    </w:rPr>
                    <w:t>2</w:t>
                  </w:r>
                  <w:r w:rsidRPr="00F602DE">
                    <w:rPr>
                      <w:sz w:val="20"/>
                      <w:szCs w:val="20"/>
                    </w:rPr>
                    <w:t>= 0.8958</w:t>
                  </w:r>
                </w:p>
                <w:p w14:paraId="20DA32E1" w14:textId="77777777" w:rsidR="00F602DE" w:rsidRPr="00F602DE" w:rsidRDefault="00F602DE">
                  <w:pPr>
                    <w:rPr>
                      <w:vertAlign w:val="superscript"/>
                    </w:rPr>
                  </w:pPr>
                </w:p>
              </w:txbxContent>
            </v:textbox>
          </v:shape>
        </w:pict>
      </w:r>
      <w:r w:rsidR="00462E3E">
        <w:rPr>
          <w:noProof/>
        </w:rPr>
        <w:drawing>
          <wp:inline distT="0" distB="0" distL="0" distR="0" wp14:anchorId="544EC8B5" wp14:editId="6D76A03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99FF1BC" w14:textId="5BA5B12E" w:rsidR="00F348B4" w:rsidRDefault="00462E3E">
      <w:pPr>
        <w:pStyle w:val="BodyText"/>
      </w:pPr>
      <w:r>
        <w:t>The Spotted Damselfish is the second most correlated between young and adults of the four fish types</w:t>
      </w:r>
      <w:r w:rsidR="00A50893">
        <w:t xml:space="preserve">, </w:t>
      </w:r>
      <w:r>
        <w:t>and the Surgeonfish is the most. Coral Trout is also very correlated, and Yellow Damselfish is least.</w:t>
      </w:r>
    </w:p>
    <w:p w14:paraId="0809C51E" w14:textId="77777777" w:rsidR="00F348B4" w:rsidRDefault="00462E3E">
      <w:pPr>
        <w:pStyle w:val="Heading4"/>
      </w:pPr>
      <w:bookmarkStart w:id="3" w:name="adults-and-microhabitat"/>
      <w:bookmarkEnd w:id="3"/>
      <w:r>
        <w:lastRenderedPageBreak/>
        <w:t>4. Adults and Microhabitat</w:t>
      </w:r>
    </w:p>
    <w:p w14:paraId="79DBC146" w14:textId="43BF074B" w:rsidR="00F348B4" w:rsidRDefault="002F669D">
      <w:pPr>
        <w:pStyle w:val="FirstParagraph"/>
      </w:pPr>
      <w:r>
        <w:rPr>
          <w:noProof/>
        </w:rPr>
        <w:pict w14:anchorId="128793C7">
          <v:shape id="_x0000_s1035" type="#_x0000_t202" style="position:absolute;margin-left:253.55pt;margin-top:228.9pt;width:69.5pt;height:25.05pt;z-index:251665408" stroked="f">
            <v:textbox>
              <w:txbxContent>
                <w:p w14:paraId="1ADE0D09" w14:textId="22B4C267" w:rsidR="00BC219A" w:rsidRPr="00BC219A" w:rsidRDefault="00BC219A">
                  <w:pPr>
                    <w:rPr>
                      <w:sz w:val="20"/>
                      <w:szCs w:val="20"/>
                    </w:rPr>
                  </w:pPr>
                  <w:r w:rsidRPr="00BC219A">
                    <w:rPr>
                      <w:sz w:val="20"/>
                      <w:szCs w:val="20"/>
                    </w:rPr>
                    <w:t>R</w:t>
                  </w:r>
                  <w:r w:rsidRPr="00BC219A">
                    <w:rPr>
                      <w:sz w:val="20"/>
                      <w:szCs w:val="20"/>
                      <w:vertAlign w:val="superscript"/>
                    </w:rPr>
                    <w:t>2</w:t>
                  </w:r>
                  <w:r w:rsidRPr="00BC219A">
                    <w:rPr>
                      <w:sz w:val="20"/>
                      <w:szCs w:val="20"/>
                    </w:rPr>
                    <w:t>=0.0001</w:t>
                  </w:r>
                </w:p>
              </w:txbxContent>
            </v:textbox>
          </v:shape>
        </w:pict>
      </w:r>
      <w:r>
        <w:rPr>
          <w:noProof/>
        </w:rPr>
        <w:pict w14:anchorId="43FDABA0">
          <v:shape id="_x0000_s1034" type="#_x0000_t202" style="position:absolute;margin-left:42pt;margin-top:185.7pt;width:65.75pt;height:17.5pt;z-index:251664384" stroked="f">
            <v:textbox>
              <w:txbxContent>
                <w:p w14:paraId="2CD604D6" w14:textId="5B6979B2" w:rsidR="00BC219A" w:rsidRPr="00BC219A" w:rsidRDefault="00BC219A">
                  <w:pPr>
                    <w:rPr>
                      <w:sz w:val="20"/>
                      <w:szCs w:val="20"/>
                    </w:rPr>
                  </w:pPr>
                  <w:r w:rsidRPr="00BC219A">
                    <w:rPr>
                      <w:sz w:val="20"/>
                      <w:szCs w:val="20"/>
                    </w:rPr>
                    <w:t>R</w:t>
                  </w:r>
                  <w:r w:rsidRPr="00BC219A">
                    <w:rPr>
                      <w:sz w:val="20"/>
                      <w:szCs w:val="20"/>
                      <w:vertAlign w:val="superscript"/>
                    </w:rPr>
                    <w:t>2</w:t>
                  </w:r>
                  <w:r w:rsidRPr="00BC219A">
                    <w:rPr>
                      <w:sz w:val="20"/>
                      <w:szCs w:val="20"/>
                    </w:rPr>
                    <w:t>=0.9646</w:t>
                  </w:r>
                </w:p>
              </w:txbxContent>
            </v:textbox>
          </v:shape>
        </w:pict>
      </w:r>
      <w:r>
        <w:rPr>
          <w:noProof/>
        </w:rPr>
        <w:pict w14:anchorId="0DCE3908">
          <v:shape id="_x0000_s1033" type="#_x0000_t202" style="position:absolute;margin-left:219.1pt;margin-top:104.35pt;width:60.1pt;height:21.25pt;z-index:251663360" stroked="f">
            <v:textbox>
              <w:txbxContent>
                <w:p w14:paraId="1E3A658B" w14:textId="6C9F4B15" w:rsidR="00A50893" w:rsidRPr="00A50893" w:rsidRDefault="00A50893">
                  <w:pPr>
                    <w:rPr>
                      <w:sz w:val="20"/>
                      <w:szCs w:val="20"/>
                    </w:rPr>
                  </w:pPr>
                  <w:r w:rsidRPr="00A50893">
                    <w:rPr>
                      <w:sz w:val="20"/>
                      <w:szCs w:val="20"/>
                    </w:rPr>
                    <w:t>R</w:t>
                  </w:r>
                  <w:r w:rsidRPr="00A50893">
                    <w:rPr>
                      <w:sz w:val="20"/>
                      <w:szCs w:val="20"/>
                      <w:vertAlign w:val="superscript"/>
                    </w:rPr>
                    <w:t>2</w:t>
                  </w:r>
                  <w:r w:rsidRPr="00A50893">
                    <w:rPr>
                      <w:sz w:val="20"/>
                      <w:szCs w:val="20"/>
                    </w:rPr>
                    <w:t>=0.9482</w:t>
                  </w:r>
                </w:p>
              </w:txbxContent>
            </v:textbox>
          </v:shape>
        </w:pict>
      </w:r>
      <w:r>
        <w:rPr>
          <w:noProof/>
        </w:rPr>
        <w:pict w14:anchorId="7E0A2E1D">
          <v:shape id="_x0000_s1032" type="#_x0000_t202" style="position:absolute;margin-left:50.7pt;margin-top:64.25pt;width:61.35pt;height:18.15pt;z-index:251662336" stroked="f">
            <v:textbox>
              <w:txbxContent>
                <w:p w14:paraId="514BE575" w14:textId="0877751F" w:rsidR="00A50893" w:rsidRPr="00A50893" w:rsidRDefault="00A50893">
                  <w:pPr>
                    <w:rPr>
                      <w:sz w:val="20"/>
                      <w:szCs w:val="20"/>
                    </w:rPr>
                  </w:pPr>
                  <w:r w:rsidRPr="00A50893">
                    <w:rPr>
                      <w:sz w:val="20"/>
                      <w:szCs w:val="20"/>
                    </w:rPr>
                    <w:t>R</w:t>
                  </w:r>
                  <w:r w:rsidRPr="00A50893">
                    <w:rPr>
                      <w:sz w:val="20"/>
                      <w:szCs w:val="20"/>
                      <w:vertAlign w:val="superscript"/>
                    </w:rPr>
                    <w:t>2</w:t>
                  </w:r>
                  <w:r w:rsidRPr="00A50893">
                    <w:rPr>
                      <w:sz w:val="20"/>
                      <w:szCs w:val="20"/>
                    </w:rPr>
                    <w:t>=0.7761</w:t>
                  </w:r>
                </w:p>
              </w:txbxContent>
            </v:textbox>
          </v:shape>
        </w:pict>
      </w:r>
      <w:r w:rsidR="00462E3E">
        <w:rPr>
          <w:noProof/>
        </w:rPr>
        <w:drawing>
          <wp:inline distT="0" distB="0" distL="0" distR="0" wp14:anchorId="7AEE5837" wp14:editId="24BB333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E928F2A" w14:textId="3439145D" w:rsidR="00F348B4" w:rsidRDefault="00462E3E">
      <w:pPr>
        <w:pStyle w:val="BodyText"/>
      </w:pPr>
      <w:r>
        <w:t>The Yellow Dameslfish is the least correlated. Coral Trout is second to least correlated. Spotted Dameselfish and Surgeonfish are very correlated</w:t>
      </w:r>
      <w:r w:rsidR="00BC219A">
        <w:t xml:space="preserve">. </w:t>
      </w:r>
    </w:p>
    <w:p w14:paraId="578B3E76" w14:textId="77777777" w:rsidR="00F348B4" w:rsidRDefault="00462E3E">
      <w:pPr>
        <w:pStyle w:val="Heading4"/>
      </w:pPr>
      <w:bookmarkStart w:id="4" w:name="adults-and-microhabitat-density"/>
      <w:bookmarkEnd w:id="4"/>
      <w:r>
        <w:lastRenderedPageBreak/>
        <w:t>5. Adults and Microhabitat Density</w:t>
      </w:r>
    </w:p>
    <w:p w14:paraId="13E8069E" w14:textId="77777777" w:rsidR="00F348B4" w:rsidRDefault="00462E3E">
      <w:pPr>
        <w:pStyle w:val="FirstParagraph"/>
      </w:pPr>
      <w:r>
        <w:rPr>
          <w:noProof/>
        </w:rPr>
        <w:drawing>
          <wp:inline distT="0" distB="0" distL="0" distR="0" wp14:anchorId="3CA77FFF" wp14:editId="00E61F0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7529565" w14:textId="77777777" w:rsidR="00F348B4" w:rsidRDefault="00462E3E">
      <w:pPr>
        <w:pStyle w:val="BodyText"/>
      </w:pPr>
      <w:r>
        <w:t>Yellow Damselfish is the only fish that increased in both lagoons from 2009 to 2018 per Mounding Coral. Every other fish per their respective microhabitat (Coral Trout per Course-Branching Coral, Spotten Dameselfish per Sea Anenomoes, and Surgeonfish per Fine-branching Coral) decreased from 2009 to 2018.</w:t>
      </w:r>
    </w:p>
    <w:p w14:paraId="463A0DCC" w14:textId="77777777" w:rsidR="00F348B4" w:rsidRDefault="00462E3E">
      <w:pPr>
        <w:pStyle w:val="Heading4"/>
      </w:pPr>
      <w:bookmarkStart w:id="5" w:name="compare-each-fish"/>
      <w:bookmarkEnd w:id="5"/>
      <w:r>
        <w:lastRenderedPageBreak/>
        <w:t>6. Compare each fish</w:t>
      </w:r>
    </w:p>
    <w:p w14:paraId="169503B1" w14:textId="6DBB6DEC" w:rsidR="002F669D" w:rsidRDefault="00462E3E" w:rsidP="00BC219A">
      <w:pPr>
        <w:pStyle w:val="BodyText"/>
      </w:pPr>
      <w:r>
        <w:rPr>
          <w:noProof/>
        </w:rPr>
        <w:drawing>
          <wp:inline distT="0" distB="0" distL="0" distR="0" wp14:anchorId="1740E44D" wp14:editId="2F831D8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00BC219A">
        <w:br/>
      </w:r>
      <w:r w:rsidR="002F669D">
        <w:t>As Surgeonfish decrease in Rarotonga, Coral Trout decrease. As Surgeonfish increase in Aitutaki, Coral Trout decrease. The overall trend is positive, but isn’t very strongly correlated.</w:t>
      </w:r>
    </w:p>
    <w:p w14:paraId="0872294A" w14:textId="38CEFE98" w:rsidR="00BC219A" w:rsidRDefault="00BC219A" w:rsidP="00BC219A">
      <w:pPr>
        <w:pStyle w:val="BodyText"/>
      </w:pPr>
    </w:p>
    <w:p w14:paraId="5292AC64" w14:textId="1EA6A240" w:rsidR="00BC219A" w:rsidRDefault="00BC219A">
      <w:pPr>
        <w:pStyle w:val="FirstParagraph"/>
      </w:pPr>
    </w:p>
    <w:p w14:paraId="688A02F9" w14:textId="2A0885FF" w:rsidR="00BC219A" w:rsidRPr="002F669D" w:rsidRDefault="00462E3E" w:rsidP="00BC219A">
      <w:pPr>
        <w:pStyle w:val="BodyText"/>
        <w:rPr>
          <w:b/>
        </w:rPr>
      </w:pPr>
      <w:r>
        <w:rPr>
          <w:noProof/>
        </w:rPr>
        <w:lastRenderedPageBreak/>
        <w:drawing>
          <wp:inline distT="0" distB="0" distL="0" distR="0" wp14:anchorId="54101121" wp14:editId="076DFBB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6-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00BC219A">
        <w:br/>
      </w:r>
      <w:r w:rsidR="002F669D">
        <w:t>As Surgeonfish decrease in Rarotonga, Spotted Damselfish decrease. As Surgeonfish increase in Aitutaki, Spotted Damselfish decrease. The overall trend is positive, but isn’t very strongly correlated</w:t>
      </w:r>
      <w:r w:rsidR="002F669D">
        <w:t xml:space="preserve">. </w:t>
      </w:r>
      <w:bookmarkStart w:id="6" w:name="_GoBack"/>
      <w:bookmarkEnd w:id="6"/>
    </w:p>
    <w:p w14:paraId="45C3E0A1" w14:textId="77777777" w:rsidR="00BC219A" w:rsidRDefault="00BC219A" w:rsidP="00BC219A">
      <w:pPr>
        <w:pStyle w:val="BodyText"/>
      </w:pPr>
    </w:p>
    <w:p w14:paraId="49A51E97" w14:textId="77777777" w:rsidR="00BC219A" w:rsidRDefault="00BC219A">
      <w:pPr>
        <w:pStyle w:val="FirstParagraph"/>
      </w:pPr>
      <w:r>
        <w:lastRenderedPageBreak/>
        <w:br/>
      </w:r>
      <w:r w:rsidR="00462E3E">
        <w:rPr>
          <w:noProof/>
        </w:rPr>
        <w:drawing>
          <wp:inline distT="0" distB="0" distL="0" distR="0" wp14:anchorId="215E59AC" wp14:editId="3BA2EC2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6-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6FCDDD1" w14:textId="6D417616" w:rsidR="00BC219A" w:rsidRDefault="00BC219A" w:rsidP="00BC219A">
      <w:pPr>
        <w:pStyle w:val="BodyText"/>
      </w:pPr>
      <w:r>
        <w:t xml:space="preserve">As Surgeonfish </w:t>
      </w:r>
      <w:r w:rsidR="002F669D">
        <w:t>decreased</w:t>
      </w:r>
      <w:r>
        <w:t xml:space="preserve"> in Rarotonga, Yellow Damselfish </w:t>
      </w:r>
      <w:r w:rsidR="002F669D">
        <w:t>increased</w:t>
      </w:r>
      <w:r>
        <w:t>. As Surgeonfish increased, Yellow Damselfish increased in Aitutaki. Overall the trend is negative, but it isn’t strongly correlated.</w:t>
      </w:r>
    </w:p>
    <w:p w14:paraId="5C513B7E" w14:textId="33643D6C" w:rsidR="00BC219A" w:rsidRDefault="00BC219A">
      <w:pPr>
        <w:pStyle w:val="FirstParagraph"/>
      </w:pPr>
      <w:r>
        <w:lastRenderedPageBreak/>
        <w:br/>
      </w:r>
      <w:r w:rsidR="00462E3E">
        <w:rPr>
          <w:noProof/>
        </w:rPr>
        <w:drawing>
          <wp:inline distT="0" distB="0" distL="0" distR="0" wp14:anchorId="744B9299" wp14:editId="1243FB6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6-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E1CBDB4" w14:textId="77777777" w:rsidR="00BC219A" w:rsidRDefault="00BC219A" w:rsidP="00BC219A">
      <w:pPr>
        <w:pStyle w:val="BodyText"/>
      </w:pPr>
      <w:r>
        <w:t>As Coral Trout decreased, Spotted Damselfish decreased in both Rarotonga and Aitutaki from 2009 to 2018.</w:t>
      </w:r>
    </w:p>
    <w:p w14:paraId="27951A3F" w14:textId="77777777" w:rsidR="00BC219A" w:rsidRPr="00BC219A" w:rsidRDefault="00BC219A" w:rsidP="00BC219A">
      <w:pPr>
        <w:pStyle w:val="BodyText"/>
      </w:pPr>
    </w:p>
    <w:p w14:paraId="505C4DDE" w14:textId="0024285A" w:rsidR="00BC219A" w:rsidRDefault="00462E3E">
      <w:pPr>
        <w:pStyle w:val="FirstParagraph"/>
      </w:pPr>
      <w:r>
        <w:rPr>
          <w:noProof/>
        </w:rPr>
        <w:lastRenderedPageBreak/>
        <w:drawing>
          <wp:inline distT="0" distB="0" distL="0" distR="0" wp14:anchorId="550FA58F" wp14:editId="544F395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6-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AA8586A" w14:textId="77777777" w:rsidR="00BC219A" w:rsidRDefault="00BC219A" w:rsidP="00BC219A">
      <w:pPr>
        <w:pStyle w:val="BodyText"/>
      </w:pPr>
      <w:r>
        <w:t>From 2009 to 2018, Coral Trout decreased as Yellow Damselfish increased in Rarotonga and Aitutaki.</w:t>
      </w:r>
    </w:p>
    <w:p w14:paraId="062CAAFD" w14:textId="77777777" w:rsidR="00BC219A" w:rsidRPr="00BC219A" w:rsidRDefault="00BC219A" w:rsidP="00BC219A">
      <w:pPr>
        <w:pStyle w:val="BodyText"/>
      </w:pPr>
    </w:p>
    <w:p w14:paraId="3C30173D" w14:textId="3C136D7E" w:rsidR="00F348B4" w:rsidRDefault="00462E3E">
      <w:pPr>
        <w:pStyle w:val="FirstParagraph"/>
      </w:pPr>
      <w:r>
        <w:rPr>
          <w:noProof/>
        </w:rPr>
        <w:lastRenderedPageBreak/>
        <w:drawing>
          <wp:inline distT="0" distB="0" distL="0" distR="0" wp14:anchorId="7E568E25" wp14:editId="59982AB5">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6-6.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4F5B7B7" w14:textId="77777777" w:rsidR="00F348B4" w:rsidRDefault="00462E3E">
      <w:pPr>
        <w:pStyle w:val="BodyText"/>
      </w:pPr>
      <w:r>
        <w:t>In both Rarotonga and Aitutaki, as Spotted Damselfish decreased, Yellow Damselfish increased from 2009 to 2018.</w:t>
      </w:r>
    </w:p>
    <w:sectPr w:rsidR="00F348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B7961" w14:textId="77777777" w:rsidR="00462E3E" w:rsidRDefault="00462E3E">
      <w:pPr>
        <w:spacing w:after="0"/>
      </w:pPr>
      <w:r>
        <w:separator/>
      </w:r>
    </w:p>
  </w:endnote>
  <w:endnote w:type="continuationSeparator" w:id="0">
    <w:p w14:paraId="4C74791A" w14:textId="77777777" w:rsidR="00462E3E" w:rsidRDefault="00462E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89CD2" w14:textId="77777777" w:rsidR="00462E3E" w:rsidRDefault="00462E3E">
      <w:r>
        <w:separator/>
      </w:r>
    </w:p>
  </w:footnote>
  <w:footnote w:type="continuationSeparator" w:id="0">
    <w:p w14:paraId="359148D4" w14:textId="77777777" w:rsidR="00462E3E" w:rsidRDefault="00462E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7FA38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8D14D4"/>
    <w:multiLevelType w:val="multilevel"/>
    <w:tmpl w:val="FD925C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F669D"/>
    <w:rsid w:val="00462E3E"/>
    <w:rsid w:val="004E29B3"/>
    <w:rsid w:val="00590D07"/>
    <w:rsid w:val="00784D58"/>
    <w:rsid w:val="008D6863"/>
    <w:rsid w:val="00A50893"/>
    <w:rsid w:val="00B86B75"/>
    <w:rsid w:val="00BC219A"/>
    <w:rsid w:val="00BC48D5"/>
    <w:rsid w:val="00C36279"/>
    <w:rsid w:val="00E315A3"/>
    <w:rsid w:val="00F348B4"/>
    <w:rsid w:val="00F602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874BBAB"/>
  <w15:docId w15:val="{335F6B85-BDCB-4FD3-B8F7-F35F6100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C7373BA.dotm</Template>
  <TotalTime>13</TotalTime>
  <Pages>11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Homework 1</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Sidney Gerst</dc:creator>
  <cp:lastModifiedBy>Sidney Gerst</cp:lastModifiedBy>
  <cp:revision>3</cp:revision>
  <dcterms:created xsi:type="dcterms:W3CDTF">2020-01-28T05:41:00Z</dcterms:created>
  <dcterms:modified xsi:type="dcterms:W3CDTF">2020-01-29T17:42:00Z</dcterms:modified>
</cp:coreProperties>
</file>